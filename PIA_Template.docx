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3C1B14D8" w:rsidR="009F0CE6" w:rsidRPr="00AC3073" w:rsidRDefault="008B1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</w:t>
      </w:r>
      <w:r w:rsidR="009B6DB2">
        <w:rPr>
          <w:b/>
          <w:bCs/>
          <w:sz w:val="32"/>
          <w:szCs w:val="32"/>
        </w:rPr>
        <w:t>Privacy Impact 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08EFA63" w14:textId="66A4E7C3" w:rsidR="008B1C01" w:rsidRDefault="00FF4656" w:rsidP="008B1C0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1.0 Processing Details</w:t>
      </w:r>
    </w:p>
    <w:p w14:paraId="79231D26" w14:textId="5195A92F" w:rsidR="00F94E63" w:rsidRPr="00FF4656" w:rsidRDefault="00FF4656" w:rsidP="00FF4656">
      <w:pPr>
        <w:rPr>
          <w:color w:val="000000" w:themeColor="text1"/>
        </w:rPr>
      </w:pPr>
      <w:r w:rsidRPr="00FF4656">
        <w:rPr>
          <w:b/>
          <w:bCs/>
          <w:color w:val="000000" w:themeColor="text1"/>
        </w:rPr>
        <w:t xml:space="preserve">1.1 </w:t>
      </w:r>
      <w:r>
        <w:rPr>
          <w:b/>
          <w:bCs/>
          <w:color w:val="000000" w:themeColor="text1"/>
        </w:rPr>
        <w:t xml:space="preserve">Data Storage: </w:t>
      </w:r>
      <w:r w:rsidRPr="00FF4656">
        <w:rPr>
          <w:color w:val="000000" w:themeColor="text1"/>
        </w:rPr>
        <w:t>Where will the data be stored?</w:t>
      </w:r>
    </w:p>
    <w:p w14:paraId="268A468B" w14:textId="2F2A3FE1" w:rsidR="00FF4656" w:rsidRPr="00FF4656" w:rsidRDefault="00FF4656" w:rsidP="00FF4656">
      <w:pPr>
        <w:rPr>
          <w:color w:val="000000" w:themeColor="text1"/>
        </w:rPr>
      </w:pPr>
      <w:r w:rsidRPr="00FF4656">
        <w:rPr>
          <w:b/>
          <w:bCs/>
          <w:color w:val="000000" w:themeColor="text1"/>
        </w:rPr>
        <w:t xml:space="preserve">1.2 Data Processing: </w:t>
      </w:r>
      <w:r w:rsidRPr="00FF4656">
        <w:rPr>
          <w:color w:val="000000" w:themeColor="text1"/>
        </w:rPr>
        <w:t xml:space="preserve">Where will the data be processed? </w:t>
      </w: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on</w:t>
      </w:r>
      <w:proofErr w:type="gramEnd"/>
      <w:r>
        <w:rPr>
          <w:color w:val="000000" w:themeColor="text1"/>
        </w:rPr>
        <w:t>-prem, cloud, etc.)</w:t>
      </w:r>
    </w:p>
    <w:p w14:paraId="5C41DB0B" w14:textId="77777777" w:rsidR="00660288" w:rsidRDefault="00660288">
      <w:pPr>
        <w:rPr>
          <w:b/>
          <w:bCs/>
          <w:color w:val="000000" w:themeColor="text1"/>
          <w:sz w:val="32"/>
          <w:szCs w:val="32"/>
        </w:rPr>
      </w:pPr>
    </w:p>
    <w:p w14:paraId="633BADAD" w14:textId="4C831823" w:rsidR="00F94E63" w:rsidRPr="00F94E63" w:rsidRDefault="00FF465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2.0 Personal Data</w:t>
      </w:r>
    </w:p>
    <w:p w14:paraId="2771827B" w14:textId="3CE3A3E5" w:rsidR="00F94E63" w:rsidRDefault="00FF4656" w:rsidP="009B047A">
      <w:pPr>
        <w:rPr>
          <w:b/>
          <w:bCs/>
        </w:rPr>
      </w:pPr>
      <w:r>
        <w:rPr>
          <w:b/>
          <w:bCs/>
        </w:rPr>
        <w:t>2.1 Data Subjects &amp; Personal Data</w:t>
      </w:r>
      <w:r w:rsidR="009B047A">
        <w:rPr>
          <w:b/>
          <w:bCs/>
        </w:rPr>
        <w:t xml:space="preserve">: </w:t>
      </w:r>
      <w:r w:rsidR="009B047A" w:rsidRPr="009B047A">
        <w:t>What</w:t>
      </w:r>
      <w:r w:rsidR="009B047A">
        <w:t xml:space="preserve"> type of data about a Subject will be collected</w:t>
      </w:r>
      <w:r w:rsidR="009B047A" w:rsidRPr="009B047A">
        <w:t>?</w:t>
      </w:r>
    </w:p>
    <w:p w14:paraId="19EF753B" w14:textId="67707FF4" w:rsidR="00FF4656" w:rsidRPr="009B047A" w:rsidRDefault="00FF4656" w:rsidP="00F94E63">
      <w:r>
        <w:rPr>
          <w:b/>
          <w:bCs/>
        </w:rPr>
        <w:t>2.2 Data Subjects Location</w:t>
      </w:r>
      <w:r w:rsidR="009B047A">
        <w:rPr>
          <w:b/>
          <w:bCs/>
        </w:rPr>
        <w:t xml:space="preserve">: </w:t>
      </w:r>
      <w:r w:rsidR="009B047A">
        <w:t>What are the primary locations in which the Subjects reside?</w:t>
      </w:r>
    </w:p>
    <w:p w14:paraId="58E1069F" w14:textId="79BC7E5C" w:rsidR="00FF4656" w:rsidRPr="009B047A" w:rsidRDefault="00FF4656" w:rsidP="00F94E63">
      <w:r>
        <w:rPr>
          <w:b/>
          <w:bCs/>
        </w:rPr>
        <w:t>2.3 Data Subjects Volume</w:t>
      </w:r>
      <w:r w:rsidR="009B047A">
        <w:rPr>
          <w:b/>
          <w:bCs/>
        </w:rPr>
        <w:t xml:space="preserve">: </w:t>
      </w:r>
      <w:r w:rsidR="009B047A">
        <w:t>What volume of data is collected about the Subjects?</w:t>
      </w:r>
    </w:p>
    <w:p w14:paraId="7103D11B" w14:textId="1CCE4ED0" w:rsidR="00FF4656" w:rsidRPr="009B047A" w:rsidRDefault="00FF4656" w:rsidP="00F94E63">
      <w:r>
        <w:rPr>
          <w:b/>
          <w:bCs/>
        </w:rPr>
        <w:t>2.4 Retention Time Limits</w:t>
      </w:r>
      <w:r w:rsidR="009B047A">
        <w:rPr>
          <w:b/>
          <w:bCs/>
        </w:rPr>
        <w:t xml:space="preserve">: </w:t>
      </w:r>
      <w:r w:rsidR="009B047A">
        <w:t>How long with the data about the Subjects be retained?</w:t>
      </w:r>
    </w:p>
    <w:p w14:paraId="6C9ED88A" w14:textId="30EE92F0" w:rsidR="009B047A" w:rsidRPr="008222FE" w:rsidRDefault="00FF4656" w:rsidP="00F94E63">
      <w:r>
        <w:rPr>
          <w:b/>
          <w:bCs/>
        </w:rPr>
        <w:t>2.5 Legal Bias</w:t>
      </w:r>
      <w:r w:rsidR="009B047A">
        <w:rPr>
          <w:b/>
          <w:bCs/>
        </w:rPr>
        <w:t xml:space="preserve">: </w:t>
      </w:r>
      <w:r w:rsidR="009B047A">
        <w:t>How will ethical fairness about the data be ascertained?</w:t>
      </w:r>
    </w:p>
    <w:p w14:paraId="35E4F6AB" w14:textId="50E74181" w:rsidR="00F94E63" w:rsidRPr="00F94E63" w:rsidRDefault="009B047A" w:rsidP="00F94E63">
      <w:pPr>
        <w:rPr>
          <w:i/>
          <w:iCs/>
        </w:rPr>
      </w:pPr>
      <w:r>
        <w:rPr>
          <w:i/>
          <w:iCs/>
        </w:rPr>
        <w:t>Ethical Fairness</w:t>
      </w:r>
      <w:r w:rsidR="008222FE">
        <w:rPr>
          <w:i/>
          <w:iCs/>
        </w:rPr>
        <w:t>/Bias</w:t>
      </w:r>
      <w:r>
        <w:rPr>
          <w:i/>
          <w:iCs/>
        </w:rPr>
        <w:t xml:space="preserve"> Testing Results for the </w:t>
      </w:r>
      <w:r w:rsidR="006675DD">
        <w:rPr>
          <w:i/>
          <w:iCs/>
        </w:rPr>
        <w:t>Model</w:t>
      </w:r>
    </w:p>
    <w:p w14:paraId="68EA3B7E" w14:textId="2948147E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5C3"/>
    <w:multiLevelType w:val="hybridMultilevel"/>
    <w:tmpl w:val="561C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8148B"/>
    <w:rsid w:val="00561414"/>
    <w:rsid w:val="005D1DA5"/>
    <w:rsid w:val="006173B1"/>
    <w:rsid w:val="0065424D"/>
    <w:rsid w:val="00660288"/>
    <w:rsid w:val="006675DD"/>
    <w:rsid w:val="006A25A6"/>
    <w:rsid w:val="00704750"/>
    <w:rsid w:val="007B207B"/>
    <w:rsid w:val="007C5FD8"/>
    <w:rsid w:val="008222FE"/>
    <w:rsid w:val="00824EEC"/>
    <w:rsid w:val="00880C0B"/>
    <w:rsid w:val="008B1C01"/>
    <w:rsid w:val="008C63D8"/>
    <w:rsid w:val="009558C6"/>
    <w:rsid w:val="009B047A"/>
    <w:rsid w:val="009B6DB2"/>
    <w:rsid w:val="009D2568"/>
    <w:rsid w:val="009F0CE6"/>
    <w:rsid w:val="009F1771"/>
    <w:rsid w:val="00A73E63"/>
    <w:rsid w:val="00AC3073"/>
    <w:rsid w:val="00B143D4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docId w15:val="{ACA78027-4F4A-5F49-913C-CBD786C4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6</cp:revision>
  <dcterms:created xsi:type="dcterms:W3CDTF">2022-11-22T16:19:00Z</dcterms:created>
  <dcterms:modified xsi:type="dcterms:W3CDTF">2022-11-22T16:32:00Z</dcterms:modified>
</cp:coreProperties>
</file>